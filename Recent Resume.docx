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6B5082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B5AC977" w14:textId="3BB5D8E3" w:rsidR="001B2ABD" w:rsidRPr="00FE53D1" w:rsidRDefault="00E219F1" w:rsidP="001B2ABD">
            <w:pPr>
              <w:tabs>
                <w:tab w:val="left" w:pos="990"/>
              </w:tabs>
              <w:jc w:val="center"/>
            </w:pPr>
            <w:r w:rsidRPr="00FE53D1">
              <w:rPr>
                <w:noProof/>
              </w:rPr>
              <w:drawing>
                <wp:inline distT="0" distB="0" distL="0" distR="0" wp14:anchorId="4A4E48BE" wp14:editId="453B5060">
                  <wp:extent cx="1435100" cy="1981200"/>
                  <wp:effectExtent l="0" t="0" r="0" b="0"/>
                  <wp:docPr id="1317936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36119" name="Picture 13179361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4EFC2F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17EE7A" w14:textId="3E75AEF5" w:rsidR="001B2ABD" w:rsidRDefault="00FE53D1" w:rsidP="001B2ABD">
            <w:pPr>
              <w:pStyle w:val="Title"/>
            </w:pPr>
            <w:r>
              <w:t>Ali Sotoudeh</w:t>
            </w:r>
          </w:p>
          <w:p w14:paraId="0A248954" w14:textId="3D74BC61" w:rsidR="001B2ABD" w:rsidRDefault="00FE53D1" w:rsidP="001B2ABD">
            <w:pPr>
              <w:pStyle w:val="Subtitle"/>
            </w:pPr>
            <w:r w:rsidRPr="00026D95">
              <w:rPr>
                <w:spacing w:val="0"/>
                <w:w w:val="70"/>
              </w:rPr>
              <w:t>Software Develope</w:t>
            </w:r>
            <w:r w:rsidRPr="00026D95">
              <w:rPr>
                <w:spacing w:val="3"/>
                <w:w w:val="70"/>
              </w:rPr>
              <w:t>r</w:t>
            </w:r>
          </w:p>
        </w:tc>
      </w:tr>
      <w:tr w:rsidR="001B2ABD" w:rsidRPr="00FE53D1" w14:paraId="1357C92F" w14:textId="77777777" w:rsidTr="001B2ABD">
        <w:tc>
          <w:tcPr>
            <w:tcW w:w="3600" w:type="dxa"/>
          </w:tcPr>
          <w:sdt>
            <w:sdtPr>
              <w:rPr>
                <w:sz w:val="18"/>
                <w:szCs w:val="22"/>
              </w:rPr>
              <w:id w:val="-1711873194"/>
              <w:placeholder>
                <w:docPart w:val="F60AA4D675A3144E8BD5F7A4DD3F7EF6"/>
              </w:placeholder>
              <w:temporary/>
              <w:showingPlcHdr/>
              <w15:appearance w15:val="hidden"/>
            </w:sdtPr>
            <w:sdtContent>
              <w:p w14:paraId="5A0763B6" w14:textId="77777777" w:rsidR="001B2ABD" w:rsidRPr="00FE53D1" w:rsidRDefault="00036450" w:rsidP="00036450">
                <w:pPr>
                  <w:pStyle w:val="Heading3"/>
                  <w:rPr>
                    <w:sz w:val="18"/>
                    <w:szCs w:val="22"/>
                  </w:rPr>
                </w:pPr>
                <w:r w:rsidRPr="00FE53D1">
                  <w:rPr>
                    <w:sz w:val="18"/>
                    <w:szCs w:val="22"/>
                  </w:rPr>
                  <w:t>Profile</w:t>
                </w:r>
              </w:p>
            </w:sdtContent>
          </w:sdt>
          <w:p w14:paraId="76C12F7C" w14:textId="73CF8176" w:rsidR="00036450" w:rsidRPr="00B82E39" w:rsidRDefault="00B82E39" w:rsidP="00B82E39">
            <w:pPr>
              <w:rPr>
                <w:sz w:val="16"/>
                <w:szCs w:val="21"/>
              </w:rPr>
            </w:pPr>
            <w:r w:rsidRPr="00B82E39">
              <w:rPr>
                <w:sz w:val="16"/>
                <w:szCs w:val="21"/>
              </w:rPr>
              <w:t>Hi, I'm Ali Sotoudeh, a recent graduate from Monash University, Melbourne, originally from Iran. I hold a degree in Information Technology with a major in Software Development. My journey in software development has been both challenging and exciting, providing me with a robust foundation in both front-end and back-end technologies. With a keen interest in crafting elegant and efficient solutions, I am constantly honing my skills to stay at the forefront of the ever-evolving tech landscape. My experience includes creating and maintaining databases, developing user-friendly interfaces, and managing client communications within an Agile workflow. I am passionate about leveraging my technical expertise and problem-solving abilities to contribute to innovative projects and drive successful outcomes.</w:t>
            </w:r>
          </w:p>
          <w:p w14:paraId="6C4795AA" w14:textId="77777777" w:rsidR="00036450" w:rsidRPr="00FE53D1" w:rsidRDefault="00036450" w:rsidP="00036450"/>
          <w:sdt>
            <w:sdtPr>
              <w:rPr>
                <w:sz w:val="18"/>
                <w:szCs w:val="22"/>
              </w:rPr>
              <w:id w:val="-1954003311"/>
              <w:placeholder>
                <w:docPart w:val="C13CE97F557F1B47A09E9D832E4FF830"/>
              </w:placeholder>
              <w:temporary/>
              <w:showingPlcHdr/>
              <w15:appearance w15:val="hidden"/>
            </w:sdtPr>
            <w:sdtContent>
              <w:p w14:paraId="11459113" w14:textId="77777777" w:rsidR="00036450" w:rsidRPr="00FE53D1" w:rsidRDefault="00CB0055" w:rsidP="00CB0055">
                <w:pPr>
                  <w:pStyle w:val="Heading3"/>
                  <w:rPr>
                    <w:sz w:val="18"/>
                    <w:szCs w:val="22"/>
                  </w:rPr>
                </w:pPr>
                <w:r w:rsidRPr="00FE53D1">
                  <w:rPr>
                    <w:sz w:val="18"/>
                    <w:szCs w:val="22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AEFE9919F907E4D8DD668EF7C3C8F1B"/>
              </w:placeholder>
              <w:temporary/>
              <w:showingPlcHdr/>
              <w15:appearance w15:val="hidden"/>
            </w:sdtPr>
            <w:sdtContent>
              <w:p w14:paraId="34DB3230" w14:textId="58E1A89C" w:rsidR="004D3011" w:rsidRPr="00FE53D1" w:rsidRDefault="004D3011" w:rsidP="004D3011">
                <w:r w:rsidRPr="00FE53D1">
                  <w:rPr>
                    <w:b/>
                    <w:bCs/>
                  </w:rPr>
                  <w:t>PHONE:</w:t>
                </w:r>
              </w:p>
            </w:sdtContent>
          </w:sdt>
          <w:p w14:paraId="58211C53" w14:textId="3D65679C" w:rsidR="004D3011" w:rsidRPr="00FE53D1" w:rsidRDefault="00E219F1" w:rsidP="004D3011">
            <w:r w:rsidRPr="00FE53D1">
              <w:t>0434031715</w:t>
            </w:r>
          </w:p>
          <w:p w14:paraId="09488189" w14:textId="77777777" w:rsidR="004D3011" w:rsidRPr="00FE53D1" w:rsidRDefault="004D3011" w:rsidP="004D3011"/>
          <w:sdt>
            <w:sdtPr>
              <w:id w:val="67859272"/>
              <w:placeholder>
                <w:docPart w:val="9DE4E55E7D180E4CAACE5CDF6ADAD4CE"/>
              </w:placeholder>
              <w:temporary/>
              <w:showingPlcHdr/>
              <w15:appearance w15:val="hidden"/>
            </w:sdtPr>
            <w:sdtContent>
              <w:p w14:paraId="3D9E0F08" w14:textId="77777777" w:rsidR="004D3011" w:rsidRPr="00FE53D1" w:rsidRDefault="004D3011" w:rsidP="004D3011">
                <w:r w:rsidRPr="00FE53D1">
                  <w:rPr>
                    <w:b/>
                    <w:bCs/>
                  </w:rPr>
                  <w:t>WEBSITE:</w:t>
                </w:r>
              </w:p>
            </w:sdtContent>
          </w:sdt>
          <w:p w14:paraId="73B36A76" w14:textId="146080E3" w:rsidR="004D3011" w:rsidRPr="00FE53D1" w:rsidRDefault="00026D95" w:rsidP="004D3011">
            <w:r>
              <w:t>Alisutu.com</w:t>
            </w:r>
          </w:p>
          <w:p w14:paraId="450838CA" w14:textId="77777777" w:rsidR="004D3011" w:rsidRPr="00FE53D1" w:rsidRDefault="004D3011" w:rsidP="004D3011"/>
          <w:sdt>
            <w:sdtPr>
              <w:id w:val="-240260293"/>
              <w:placeholder>
                <w:docPart w:val="C54C0A87B370824F9B3074765546EC48"/>
              </w:placeholder>
              <w:temporary/>
              <w:showingPlcHdr/>
              <w15:appearance w15:val="hidden"/>
            </w:sdtPr>
            <w:sdtContent>
              <w:p w14:paraId="677763E3" w14:textId="77777777" w:rsidR="004D3011" w:rsidRPr="00FE53D1" w:rsidRDefault="004D3011" w:rsidP="004D3011">
                <w:r w:rsidRPr="00FE53D1">
                  <w:rPr>
                    <w:b/>
                    <w:bCs/>
                  </w:rPr>
                  <w:t>EMAIL:</w:t>
                </w:r>
              </w:p>
            </w:sdtContent>
          </w:sdt>
          <w:p w14:paraId="6A3FF8BE" w14:textId="5899D161" w:rsidR="00036450" w:rsidRPr="00FE53D1" w:rsidRDefault="00E219F1" w:rsidP="004D3011">
            <w:pPr>
              <w:rPr>
                <w:rStyle w:val="Hyperlink"/>
              </w:rPr>
            </w:pPr>
            <w:r w:rsidRPr="00FE53D1">
              <w:t>Alisotoudehpsn4@gmail.com</w:t>
            </w:r>
          </w:p>
          <w:sdt>
            <w:sdtPr>
              <w:rPr>
                <w:sz w:val="18"/>
                <w:szCs w:val="22"/>
              </w:rPr>
              <w:id w:val="-1444214663"/>
              <w:placeholder>
                <w:docPart w:val="E4CF471EDE436B4EA0E9442D1A7F4CF4"/>
              </w:placeholder>
              <w:temporary/>
              <w:showingPlcHdr/>
              <w15:appearance w15:val="hidden"/>
            </w:sdtPr>
            <w:sdtContent>
              <w:p w14:paraId="333685D6" w14:textId="77777777" w:rsidR="004D3011" w:rsidRPr="00FE53D1" w:rsidRDefault="00CB0055" w:rsidP="00CB0055">
                <w:pPr>
                  <w:pStyle w:val="Heading3"/>
                  <w:rPr>
                    <w:sz w:val="18"/>
                    <w:szCs w:val="22"/>
                  </w:rPr>
                </w:pPr>
                <w:r w:rsidRPr="00FE53D1">
                  <w:rPr>
                    <w:sz w:val="18"/>
                    <w:szCs w:val="22"/>
                  </w:rPr>
                  <w:t>Hobbies</w:t>
                </w:r>
              </w:p>
            </w:sdtContent>
          </w:sdt>
          <w:p w14:paraId="4DB94366" w14:textId="341EEE2B" w:rsidR="004D3011" w:rsidRPr="00FE53D1" w:rsidRDefault="00E219F1" w:rsidP="004D3011">
            <w:r w:rsidRPr="00FE53D1">
              <w:t>Playing PS5</w:t>
            </w:r>
          </w:p>
          <w:p w14:paraId="726A0EFD" w14:textId="77777777" w:rsidR="00E219F1" w:rsidRPr="00FE53D1" w:rsidRDefault="00E219F1" w:rsidP="004D3011"/>
          <w:p w14:paraId="575B8608" w14:textId="661E8BFB" w:rsidR="004D3011" w:rsidRPr="00FE53D1" w:rsidRDefault="00E219F1" w:rsidP="004D3011">
            <w:r w:rsidRPr="00FE53D1">
              <w:t>Making Music (Spotify name: SUTU)</w:t>
            </w:r>
          </w:p>
          <w:p w14:paraId="1AEAB81F" w14:textId="77777777" w:rsidR="00E219F1" w:rsidRPr="00FE53D1" w:rsidRDefault="00E219F1" w:rsidP="004D3011"/>
          <w:p w14:paraId="6D31C2E9" w14:textId="53835C5B" w:rsidR="004D3011" w:rsidRPr="00FE53D1" w:rsidRDefault="00E219F1" w:rsidP="004D3011">
            <w:r w:rsidRPr="00FE53D1">
              <w:t>Playing and watching Basketball</w:t>
            </w:r>
          </w:p>
          <w:p w14:paraId="385DAC2F" w14:textId="77777777" w:rsidR="00E219F1" w:rsidRPr="00FE53D1" w:rsidRDefault="00E219F1" w:rsidP="004D3011"/>
          <w:p w14:paraId="290F54F7" w14:textId="7E348B93" w:rsidR="004D3011" w:rsidRPr="00FE53D1" w:rsidRDefault="00E219F1" w:rsidP="004D3011">
            <w:r w:rsidRPr="00FE53D1">
              <w:t>Gym</w:t>
            </w:r>
          </w:p>
        </w:tc>
        <w:tc>
          <w:tcPr>
            <w:tcW w:w="720" w:type="dxa"/>
          </w:tcPr>
          <w:p w14:paraId="4C3B45FF" w14:textId="77777777" w:rsidR="001B2ABD" w:rsidRPr="00FE53D1" w:rsidRDefault="001B2ABD" w:rsidP="000C45FF">
            <w:pPr>
              <w:tabs>
                <w:tab w:val="left" w:pos="990"/>
              </w:tabs>
              <w:rPr>
                <w:sz w:val="16"/>
                <w:szCs w:val="15"/>
              </w:rPr>
            </w:pPr>
          </w:p>
        </w:tc>
        <w:tc>
          <w:tcPr>
            <w:tcW w:w="6470" w:type="dxa"/>
          </w:tcPr>
          <w:sdt>
            <w:sdtPr>
              <w:rPr>
                <w:sz w:val="15"/>
                <w:szCs w:val="13"/>
              </w:rPr>
              <w:id w:val="1049110328"/>
              <w:placeholder>
                <w:docPart w:val="7FCEDF7D0466864691128BD6641B08A3"/>
              </w:placeholder>
              <w:temporary/>
              <w:showingPlcHdr/>
              <w15:appearance w15:val="hidden"/>
            </w:sdtPr>
            <w:sdtEndPr>
              <w:rPr>
                <w:sz w:val="16"/>
                <w:szCs w:val="15"/>
              </w:rPr>
            </w:sdtEndPr>
            <w:sdtContent>
              <w:p w14:paraId="5C385399" w14:textId="3E917BDB" w:rsidR="00036450" w:rsidRPr="00FE53D1" w:rsidRDefault="00E25A26" w:rsidP="00E219F1">
                <w:pPr>
                  <w:pStyle w:val="Heading2"/>
                  <w:rPr>
                    <w:sz w:val="16"/>
                    <w:szCs w:val="15"/>
                  </w:rPr>
                </w:pPr>
                <w:r w:rsidRPr="00FE53D1">
                  <w:rPr>
                    <w:sz w:val="16"/>
                    <w:szCs w:val="15"/>
                  </w:rPr>
                  <w:t>EDUCATION</w:t>
                </w:r>
              </w:p>
            </w:sdtContent>
          </w:sdt>
          <w:p w14:paraId="3262A8AE" w14:textId="1D8EBCF2" w:rsidR="00036450" w:rsidRPr="00FE53D1" w:rsidRDefault="00E219F1" w:rsidP="00E219F1">
            <w:pPr>
              <w:pStyle w:val="Heading4"/>
              <w:rPr>
                <w:sz w:val="16"/>
                <w:szCs w:val="15"/>
              </w:rPr>
            </w:pPr>
            <w:r w:rsidRPr="00FE53D1">
              <w:rPr>
                <w:sz w:val="16"/>
                <w:szCs w:val="15"/>
              </w:rPr>
              <w:t>Monash University</w:t>
            </w:r>
          </w:p>
          <w:p w14:paraId="1EC592F4" w14:textId="4F3828EA" w:rsidR="00E219F1" w:rsidRPr="00FE53D1" w:rsidRDefault="00E219F1" w:rsidP="00E219F1">
            <w:pPr>
              <w:rPr>
                <w:sz w:val="16"/>
                <w:szCs w:val="15"/>
              </w:rPr>
            </w:pPr>
            <w:r w:rsidRPr="00FE53D1">
              <w:rPr>
                <w:sz w:val="16"/>
                <w:szCs w:val="15"/>
              </w:rPr>
              <w:t>Feb 2020 – Sept 2024 (WAM</w:t>
            </w:r>
            <w:r w:rsidR="00FE53D1">
              <w:rPr>
                <w:sz w:val="16"/>
                <w:szCs w:val="15"/>
              </w:rPr>
              <w:t>~65</w:t>
            </w:r>
            <w:r w:rsidRPr="00FE53D1">
              <w:rPr>
                <w:sz w:val="16"/>
                <w:szCs w:val="15"/>
              </w:rPr>
              <w:t>)</w:t>
            </w:r>
          </w:p>
          <w:p w14:paraId="0DEDFBA6" w14:textId="6CBA2421" w:rsidR="00036450" w:rsidRPr="00FE53D1" w:rsidRDefault="00E219F1" w:rsidP="00036450">
            <w:pPr>
              <w:rPr>
                <w:sz w:val="16"/>
                <w:szCs w:val="15"/>
              </w:rPr>
            </w:pPr>
            <w:r w:rsidRPr="00FE53D1">
              <w:rPr>
                <w:rFonts w:ascii="Segoe UI" w:hAnsi="Segoe UI" w:cs="Segoe UI"/>
                <w:color w:val="0D0D0D"/>
                <w:sz w:val="16"/>
                <w:szCs w:val="15"/>
                <w:shd w:val="clear" w:color="auto" w:fill="FFFFFF"/>
              </w:rPr>
              <w:t>Majoring in Software Development with coursework in Web Fundamentals, Programming in Java, and IT Project Management. Achieved High Distinction in Object-Oriented Design and Implementation. Experienced in industry projects and mobile app development.</w:t>
            </w:r>
          </w:p>
          <w:sdt>
            <w:sdtPr>
              <w:rPr>
                <w:sz w:val="16"/>
                <w:szCs w:val="15"/>
              </w:rPr>
              <w:id w:val="1001553383"/>
              <w:placeholder>
                <w:docPart w:val="D1F4450D19F0334E83D6A1C8BE92F27A"/>
              </w:placeholder>
              <w:temporary/>
              <w:showingPlcHdr/>
              <w15:appearance w15:val="hidden"/>
            </w:sdtPr>
            <w:sdtContent>
              <w:p w14:paraId="7DDBBA03" w14:textId="77777777" w:rsidR="00036450" w:rsidRPr="00FE53D1" w:rsidRDefault="00036450" w:rsidP="00036450">
                <w:pPr>
                  <w:pStyle w:val="Heading2"/>
                  <w:rPr>
                    <w:sz w:val="16"/>
                    <w:szCs w:val="15"/>
                  </w:rPr>
                </w:pPr>
                <w:r w:rsidRPr="00FE53D1">
                  <w:rPr>
                    <w:sz w:val="16"/>
                    <w:szCs w:val="15"/>
                  </w:rPr>
                  <w:t>WORK EXPERIENCE</w:t>
                </w:r>
              </w:p>
            </w:sdtContent>
          </w:sdt>
          <w:p w14:paraId="717BF375" w14:textId="70F8B8EC" w:rsidR="00036450" w:rsidRPr="00FE53D1" w:rsidRDefault="00E219F1" w:rsidP="00B359E4">
            <w:pPr>
              <w:pStyle w:val="Heading4"/>
              <w:rPr>
                <w:bCs/>
                <w:sz w:val="16"/>
                <w:szCs w:val="15"/>
              </w:rPr>
            </w:pPr>
            <w:r w:rsidRPr="00FE53D1">
              <w:rPr>
                <w:sz w:val="16"/>
                <w:szCs w:val="15"/>
              </w:rPr>
              <w:t>W</w:t>
            </w:r>
            <w:r w:rsidR="00C54C01" w:rsidRPr="00FE53D1">
              <w:rPr>
                <w:sz w:val="16"/>
                <w:szCs w:val="15"/>
              </w:rPr>
              <w:t>ealtheon -</w:t>
            </w:r>
            <w:r w:rsidR="00036450" w:rsidRPr="00FE53D1">
              <w:rPr>
                <w:sz w:val="16"/>
                <w:szCs w:val="15"/>
              </w:rPr>
              <w:t xml:space="preserve"> </w:t>
            </w:r>
            <w:r w:rsidR="00C54C01" w:rsidRPr="00FE53D1">
              <w:rPr>
                <w:sz w:val="16"/>
                <w:szCs w:val="15"/>
              </w:rPr>
              <w:t>Full Stack</w:t>
            </w:r>
            <w:r w:rsidR="00036450" w:rsidRPr="00FE53D1">
              <w:rPr>
                <w:sz w:val="16"/>
                <w:szCs w:val="15"/>
              </w:rPr>
              <w:t xml:space="preserve"> </w:t>
            </w:r>
            <w:r w:rsidRPr="00FE53D1">
              <w:rPr>
                <w:sz w:val="16"/>
                <w:szCs w:val="15"/>
              </w:rPr>
              <w:t xml:space="preserve">Web </w:t>
            </w:r>
            <w:r w:rsidR="00C54C01" w:rsidRPr="00FE53D1">
              <w:rPr>
                <w:sz w:val="16"/>
                <w:szCs w:val="15"/>
              </w:rPr>
              <w:t>Developer</w:t>
            </w:r>
          </w:p>
          <w:p w14:paraId="43C1184E" w14:textId="61CE49BE" w:rsidR="00C54C01" w:rsidRPr="00FE53D1" w:rsidRDefault="00C54C01" w:rsidP="00C54C01">
            <w:pPr>
              <w:pStyle w:val="Date"/>
              <w:rPr>
                <w:sz w:val="16"/>
                <w:szCs w:val="15"/>
              </w:rPr>
            </w:pPr>
            <w:r w:rsidRPr="00FE53D1">
              <w:rPr>
                <w:sz w:val="16"/>
                <w:szCs w:val="15"/>
              </w:rPr>
              <w:t xml:space="preserve">February 2024 </w:t>
            </w:r>
            <w:r w:rsidR="00036450" w:rsidRPr="00FE53D1">
              <w:rPr>
                <w:sz w:val="16"/>
                <w:szCs w:val="15"/>
              </w:rPr>
              <w:t>–</w:t>
            </w:r>
            <w:r w:rsidRPr="00FE53D1">
              <w:rPr>
                <w:sz w:val="16"/>
                <w:szCs w:val="15"/>
              </w:rPr>
              <w:t xml:space="preserve"> June 2024</w:t>
            </w:r>
          </w:p>
          <w:p w14:paraId="1804B1F6" w14:textId="77777777" w:rsidR="00C54C01" w:rsidRPr="00FE53D1" w:rsidRDefault="00C54C01" w:rsidP="00C54C01">
            <w:pPr>
              <w:rPr>
                <w:rFonts w:ascii="Segoe UI" w:hAnsi="Segoe UI" w:cs="Segoe UI"/>
                <w:color w:val="0D0D0D"/>
                <w:sz w:val="16"/>
                <w:szCs w:val="15"/>
                <w:shd w:val="clear" w:color="auto" w:fill="FFFFFF"/>
              </w:rPr>
            </w:pPr>
            <w:r w:rsidRPr="00FE53D1">
              <w:rPr>
                <w:rFonts w:ascii="Segoe UI" w:hAnsi="Segoe UI" w:cs="Segoe UI"/>
                <w:color w:val="0D0D0D"/>
                <w:sz w:val="16"/>
                <w:szCs w:val="15"/>
                <w:shd w:val="clear" w:color="auto" w:fill="FFFFFF"/>
              </w:rPr>
              <w:t xml:space="preserve">In my recent web development project, I was responsible for creating and maintaining the database, ensuring efficient data storage and retrieval. I handled all aspects of front-end development, including UI/UX design and implementation. Additionally, I managed client communication, gathering requirements and providing regular updates. I operated within an Agile workflow, participating in sprint planning, daily stand-ups, and iterative development cycles. </w:t>
            </w:r>
          </w:p>
          <w:p w14:paraId="09E4044F" w14:textId="5B384039" w:rsidR="00C54C01" w:rsidRPr="00FE53D1" w:rsidRDefault="00C54C01" w:rsidP="00C54C01">
            <w:pPr>
              <w:rPr>
                <w:sz w:val="16"/>
                <w:szCs w:val="15"/>
              </w:rPr>
            </w:pPr>
            <w:r w:rsidRPr="00FE53D1">
              <w:rPr>
                <w:sz w:val="16"/>
                <w:szCs w:val="15"/>
              </w:rPr>
              <w:t>Wealtheon.au (built from scratch)</w:t>
            </w:r>
          </w:p>
          <w:sdt>
            <w:sdtPr>
              <w:rPr>
                <w:sz w:val="15"/>
                <w:szCs w:val="13"/>
              </w:rPr>
              <w:id w:val="1669594239"/>
              <w:placeholder>
                <w:docPart w:val="F69BD82ECAA0614280EC1C813D0C9A00"/>
              </w:placeholder>
              <w:temporary/>
              <w:showingPlcHdr/>
              <w15:appearance w15:val="hidden"/>
            </w:sdtPr>
            <w:sdtContent>
              <w:p w14:paraId="6B6E06D0" w14:textId="77777777" w:rsidR="00036450" w:rsidRPr="00FE53D1" w:rsidRDefault="00180329" w:rsidP="00036450">
                <w:pPr>
                  <w:pStyle w:val="Heading2"/>
                  <w:rPr>
                    <w:sz w:val="15"/>
                    <w:szCs w:val="13"/>
                  </w:rPr>
                </w:pPr>
                <w:r w:rsidRPr="00FE53D1">
                  <w:rPr>
                    <w:rStyle w:val="Heading2Char"/>
                    <w:b/>
                    <w:bCs/>
                    <w:caps/>
                    <w:sz w:val="15"/>
                    <w:szCs w:val="13"/>
                  </w:rPr>
                  <w:t>SKILLS</w:t>
                </w:r>
              </w:p>
            </w:sdtContent>
          </w:sdt>
          <w:p w14:paraId="171FECAA" w14:textId="77777777" w:rsidR="00FE53D1" w:rsidRP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Programming Languages:</w:t>
            </w:r>
          </w:p>
          <w:p w14:paraId="3EC6F260" w14:textId="76D6597E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Java, PHP, JavaScript, Swift</w:t>
            </w:r>
          </w:p>
          <w:p w14:paraId="72C15D7E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</w:p>
          <w:p w14:paraId="37856FA5" w14:textId="77777777" w:rsidR="00FE53D1" w:rsidRP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Web Development:</w:t>
            </w:r>
          </w:p>
          <w:p w14:paraId="1518E296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HTML, CSS, Node.js</w:t>
            </w:r>
          </w:p>
          <w:p w14:paraId="6BDF5613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</w:p>
          <w:p w14:paraId="40943E07" w14:textId="77777777" w:rsidR="00FE53D1" w:rsidRP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Mobile Development:</w:t>
            </w:r>
          </w:p>
          <w:p w14:paraId="121C723B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Android Studio, iOS App Development</w:t>
            </w:r>
          </w:p>
          <w:p w14:paraId="043B2E1A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</w:p>
          <w:p w14:paraId="6ABC434A" w14:textId="77777777" w:rsidR="00FE53D1" w:rsidRP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Database Management:</w:t>
            </w:r>
          </w:p>
          <w:p w14:paraId="536E5954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SQL, Database Design</w:t>
            </w:r>
          </w:p>
          <w:p w14:paraId="3A295CF2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</w:p>
          <w:p w14:paraId="1D08A670" w14:textId="77777777" w:rsidR="00FE53D1" w:rsidRP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Software Development:</w:t>
            </w:r>
          </w:p>
          <w:p w14:paraId="6FE5C9DC" w14:textId="77777777" w:rsid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Object-Oriented Design, Systems Development</w:t>
            </w:r>
          </w:p>
          <w:p w14:paraId="3E951CC1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</w:p>
          <w:p w14:paraId="45BDA24A" w14:textId="77777777" w:rsidR="00FE53D1" w:rsidRP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Project Management:</w:t>
            </w:r>
          </w:p>
          <w:p w14:paraId="1707BD9D" w14:textId="77777777" w:rsid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IT Project Management, Industry Experience Studio Projects, Agile Workflow</w:t>
            </w:r>
          </w:p>
          <w:p w14:paraId="48275D26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</w:p>
          <w:p w14:paraId="2681EA43" w14:textId="77777777" w:rsid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Tools &amp; Technologies:</w:t>
            </w:r>
          </w:p>
          <w:p w14:paraId="6104E5BA" w14:textId="00F8BE00" w:rsid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Git, Visual Studio Code, Xcode, Tableau</w:t>
            </w:r>
          </w:p>
          <w:p w14:paraId="4DDDEF8A" w14:textId="77777777" w:rsidR="00FE53D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</w:p>
          <w:p w14:paraId="2D48C1A6" w14:textId="77777777" w:rsidR="00FE53D1" w:rsidRPr="00FE53D1" w:rsidRDefault="00FE53D1" w:rsidP="00FE53D1">
            <w:pPr>
              <w:rPr>
                <w:b/>
                <w:bCs/>
                <w:color w:val="000000" w:themeColor="text1"/>
                <w:sz w:val="15"/>
                <w:szCs w:val="13"/>
              </w:rPr>
            </w:pPr>
            <w:r w:rsidRPr="00FE53D1">
              <w:rPr>
                <w:b/>
                <w:bCs/>
                <w:color w:val="000000" w:themeColor="text1"/>
                <w:sz w:val="15"/>
                <w:szCs w:val="13"/>
              </w:rPr>
              <w:t>Soft Skills:</w:t>
            </w:r>
          </w:p>
          <w:p w14:paraId="7708454E" w14:textId="5B39C948" w:rsidR="00C54C01" w:rsidRPr="00FE53D1" w:rsidRDefault="00FE53D1" w:rsidP="00FE53D1">
            <w:pPr>
              <w:rPr>
                <w:color w:val="000000" w:themeColor="text1"/>
                <w:sz w:val="15"/>
                <w:szCs w:val="13"/>
              </w:rPr>
            </w:pPr>
            <w:r w:rsidRPr="00FE53D1">
              <w:rPr>
                <w:color w:val="000000" w:themeColor="text1"/>
                <w:sz w:val="15"/>
                <w:szCs w:val="13"/>
              </w:rPr>
              <w:t>Team Collaboration, Problem Solving, Time Management, Client Communication</w:t>
            </w:r>
          </w:p>
        </w:tc>
      </w:tr>
    </w:tbl>
    <w:p w14:paraId="29CDCFB1" w14:textId="77777777" w:rsidR="00565F12" w:rsidRDefault="00565F12" w:rsidP="000C45FF">
      <w:pPr>
        <w:tabs>
          <w:tab w:val="left" w:pos="990"/>
        </w:tabs>
      </w:pPr>
    </w:p>
    <w:sectPr w:rsidR="00565F12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BDE6" w14:textId="77777777" w:rsidR="00260310" w:rsidRDefault="00260310" w:rsidP="000C45FF">
      <w:r>
        <w:separator/>
      </w:r>
    </w:p>
  </w:endnote>
  <w:endnote w:type="continuationSeparator" w:id="0">
    <w:p w14:paraId="199A5FC5" w14:textId="77777777" w:rsidR="00260310" w:rsidRDefault="002603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0499" w14:textId="77777777" w:rsidR="00260310" w:rsidRDefault="00260310" w:rsidP="000C45FF">
      <w:r>
        <w:separator/>
      </w:r>
    </w:p>
  </w:footnote>
  <w:footnote w:type="continuationSeparator" w:id="0">
    <w:p w14:paraId="2DE488FB" w14:textId="77777777" w:rsidR="00260310" w:rsidRDefault="002603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B49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2A84B1" wp14:editId="07316D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A9E"/>
    <w:multiLevelType w:val="hybridMultilevel"/>
    <w:tmpl w:val="D5B4F7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9292E"/>
    <w:multiLevelType w:val="hybridMultilevel"/>
    <w:tmpl w:val="F81AB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0224"/>
    <w:multiLevelType w:val="hybridMultilevel"/>
    <w:tmpl w:val="BE02FC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491177"/>
    <w:multiLevelType w:val="hybridMultilevel"/>
    <w:tmpl w:val="8BE2C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541677">
    <w:abstractNumId w:val="3"/>
  </w:num>
  <w:num w:numId="2" w16cid:durableId="1534461602">
    <w:abstractNumId w:val="1"/>
  </w:num>
  <w:num w:numId="3" w16cid:durableId="903375088">
    <w:abstractNumId w:val="0"/>
  </w:num>
  <w:num w:numId="4" w16cid:durableId="1436827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F1"/>
    <w:rsid w:val="000241C8"/>
    <w:rsid w:val="00026D9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310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5F12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82E39"/>
    <w:rsid w:val="00C066B6"/>
    <w:rsid w:val="00C37BA1"/>
    <w:rsid w:val="00C4674C"/>
    <w:rsid w:val="00C506CF"/>
    <w:rsid w:val="00C54C01"/>
    <w:rsid w:val="00C72BED"/>
    <w:rsid w:val="00C9578B"/>
    <w:rsid w:val="00CB0055"/>
    <w:rsid w:val="00D2522B"/>
    <w:rsid w:val="00D422DE"/>
    <w:rsid w:val="00D5459D"/>
    <w:rsid w:val="00DA1F4D"/>
    <w:rsid w:val="00DD172A"/>
    <w:rsid w:val="00E219F1"/>
    <w:rsid w:val="00E25A26"/>
    <w:rsid w:val="00E4381A"/>
    <w:rsid w:val="00E55D74"/>
    <w:rsid w:val="00F60274"/>
    <w:rsid w:val="00F77FB9"/>
    <w:rsid w:val="00FB068F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4E0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2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/Library/Containers/com.microsoft.Word/Data/Library/Application%20Support/Microsoft/Office/16.0/DTS/Search/%7bA1F7A917-2139-E442-B8D7-2FA0D759C22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AA4D675A3144E8BD5F7A4DD3F7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BE39-10C0-8B45-9856-AEEA0E86C159}"/>
      </w:docPartPr>
      <w:docPartBody>
        <w:p w:rsidR="00033685" w:rsidRDefault="00000000">
          <w:pPr>
            <w:pStyle w:val="F60AA4D675A3144E8BD5F7A4DD3F7EF6"/>
          </w:pPr>
          <w:r w:rsidRPr="00D5459D">
            <w:t>Profile</w:t>
          </w:r>
        </w:p>
      </w:docPartBody>
    </w:docPart>
    <w:docPart>
      <w:docPartPr>
        <w:name w:val="C13CE97F557F1B47A09E9D832E4FF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979B8-A0C2-1745-88C3-116524DFB46D}"/>
      </w:docPartPr>
      <w:docPartBody>
        <w:p w:rsidR="00033685" w:rsidRDefault="00000000">
          <w:pPr>
            <w:pStyle w:val="C13CE97F557F1B47A09E9D832E4FF830"/>
          </w:pPr>
          <w:r w:rsidRPr="00CB0055">
            <w:t>Contact</w:t>
          </w:r>
        </w:p>
      </w:docPartBody>
    </w:docPart>
    <w:docPart>
      <w:docPartPr>
        <w:name w:val="2AEFE9919F907E4D8DD668EF7C3C8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5308C-CD42-1341-86FA-C0C5F1C17186}"/>
      </w:docPartPr>
      <w:docPartBody>
        <w:p w:rsidR="00033685" w:rsidRDefault="00000000">
          <w:pPr>
            <w:pStyle w:val="2AEFE9919F907E4D8DD668EF7C3C8F1B"/>
          </w:pPr>
          <w:r w:rsidRPr="004D3011">
            <w:t>PHONE:</w:t>
          </w:r>
        </w:p>
      </w:docPartBody>
    </w:docPart>
    <w:docPart>
      <w:docPartPr>
        <w:name w:val="9DE4E55E7D180E4CAACE5CDF6ADA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4C00-547D-AF4B-AE57-82B871EE74AE}"/>
      </w:docPartPr>
      <w:docPartBody>
        <w:p w:rsidR="00033685" w:rsidRDefault="00000000">
          <w:pPr>
            <w:pStyle w:val="9DE4E55E7D180E4CAACE5CDF6ADAD4CE"/>
          </w:pPr>
          <w:r w:rsidRPr="004D3011">
            <w:t>WEBSITE:</w:t>
          </w:r>
        </w:p>
      </w:docPartBody>
    </w:docPart>
    <w:docPart>
      <w:docPartPr>
        <w:name w:val="C54C0A87B370824F9B3074765546E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BC822-13CC-7F4D-82EB-BC0A4EF28AE9}"/>
      </w:docPartPr>
      <w:docPartBody>
        <w:p w:rsidR="00033685" w:rsidRDefault="00000000">
          <w:pPr>
            <w:pStyle w:val="C54C0A87B370824F9B3074765546EC48"/>
          </w:pPr>
          <w:r w:rsidRPr="004D3011">
            <w:t>EMAIL:</w:t>
          </w:r>
        </w:p>
      </w:docPartBody>
    </w:docPart>
    <w:docPart>
      <w:docPartPr>
        <w:name w:val="E4CF471EDE436B4EA0E9442D1A7F4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70830-6437-3443-B4CF-A1F81942284F}"/>
      </w:docPartPr>
      <w:docPartBody>
        <w:p w:rsidR="00033685" w:rsidRDefault="00000000">
          <w:pPr>
            <w:pStyle w:val="E4CF471EDE436B4EA0E9442D1A7F4CF4"/>
          </w:pPr>
          <w:r w:rsidRPr="00CB0055">
            <w:t>Hobbies</w:t>
          </w:r>
        </w:p>
      </w:docPartBody>
    </w:docPart>
    <w:docPart>
      <w:docPartPr>
        <w:name w:val="7FCEDF7D0466864691128BD6641B0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ABCF0-86E6-AF43-AAA2-FF59C49C3F8D}"/>
      </w:docPartPr>
      <w:docPartBody>
        <w:p w:rsidR="00033685" w:rsidRDefault="00000000">
          <w:pPr>
            <w:pStyle w:val="7FCEDF7D0466864691128BD6641B08A3"/>
          </w:pPr>
          <w:r w:rsidRPr="00036450">
            <w:t>EDUCATION</w:t>
          </w:r>
        </w:p>
      </w:docPartBody>
    </w:docPart>
    <w:docPart>
      <w:docPartPr>
        <w:name w:val="D1F4450D19F0334E83D6A1C8BE92F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147E7-43BA-3947-A063-4284E71F40C2}"/>
      </w:docPartPr>
      <w:docPartBody>
        <w:p w:rsidR="00033685" w:rsidRDefault="00000000">
          <w:pPr>
            <w:pStyle w:val="D1F4450D19F0334E83D6A1C8BE92F27A"/>
          </w:pPr>
          <w:r w:rsidRPr="00036450">
            <w:t>WORK EXPERIENCE</w:t>
          </w:r>
        </w:p>
      </w:docPartBody>
    </w:docPart>
    <w:docPart>
      <w:docPartPr>
        <w:name w:val="F69BD82ECAA0614280EC1C813D0C9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52BD9-1490-8042-A990-6FC1B4291A2B}"/>
      </w:docPartPr>
      <w:docPartBody>
        <w:p w:rsidR="00033685" w:rsidRDefault="00000000">
          <w:pPr>
            <w:pStyle w:val="F69BD82ECAA0614280EC1C813D0C9A0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5B"/>
    <w:rsid w:val="00033685"/>
    <w:rsid w:val="00207152"/>
    <w:rsid w:val="0088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AA4D675A3144E8BD5F7A4DD3F7EF6">
    <w:name w:val="F60AA4D675A3144E8BD5F7A4DD3F7EF6"/>
  </w:style>
  <w:style w:type="paragraph" w:customStyle="1" w:styleId="C13CE97F557F1B47A09E9D832E4FF830">
    <w:name w:val="C13CE97F557F1B47A09E9D832E4FF830"/>
  </w:style>
  <w:style w:type="paragraph" w:customStyle="1" w:styleId="2AEFE9919F907E4D8DD668EF7C3C8F1B">
    <w:name w:val="2AEFE9919F907E4D8DD668EF7C3C8F1B"/>
  </w:style>
  <w:style w:type="paragraph" w:customStyle="1" w:styleId="9DE4E55E7D180E4CAACE5CDF6ADAD4CE">
    <w:name w:val="9DE4E55E7D180E4CAACE5CDF6ADAD4CE"/>
  </w:style>
  <w:style w:type="paragraph" w:customStyle="1" w:styleId="C54C0A87B370824F9B3074765546EC48">
    <w:name w:val="C54C0A87B370824F9B3074765546EC4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4CF471EDE436B4EA0E9442D1A7F4CF4">
    <w:name w:val="E4CF471EDE436B4EA0E9442D1A7F4CF4"/>
  </w:style>
  <w:style w:type="paragraph" w:customStyle="1" w:styleId="7FCEDF7D0466864691128BD6641B08A3">
    <w:name w:val="7FCEDF7D0466864691128BD6641B08A3"/>
  </w:style>
  <w:style w:type="paragraph" w:customStyle="1" w:styleId="D1F4450D19F0334E83D6A1C8BE92F27A">
    <w:name w:val="D1F4450D19F0334E83D6A1C8BE92F27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F69BD82ECAA0614280EC1C813D0C9A00">
    <w:name w:val="F69BD82ECAA0614280EC1C813D0C9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2024-05-26T03:32:00Z</dcterms:created>
  <dcterms:modified xsi:type="dcterms:W3CDTF">2024-05-27T02:45:00Z</dcterms:modified>
</cp:coreProperties>
</file>